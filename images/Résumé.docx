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BA03" w14:textId="77777777" w:rsidR="00F926F6" w:rsidRPr="00580C9B" w:rsidRDefault="00651A35" w:rsidP="001D3646">
      <w:pPr>
        <w:pStyle w:val="Name"/>
        <w:rPr>
          <w:u w:val="single"/>
        </w:rPr>
      </w:pPr>
      <w:r w:rsidRPr="00580C9B">
        <w:rPr>
          <w:u w:val="single"/>
        </w:rPr>
        <w:t>KHUMAR GIRDHAR</w:t>
      </w:r>
    </w:p>
    <w:p w14:paraId="2716C95A" w14:textId="473FFF91" w:rsidR="00651A35" w:rsidRPr="001D3791" w:rsidRDefault="00651A35" w:rsidP="00651A35">
      <w:pPr>
        <w:pStyle w:val="ContactInformation"/>
      </w:pPr>
      <w:r w:rsidRPr="006B4C9E">
        <w:t>Contact No</w:t>
      </w:r>
      <w:r w:rsidR="00C27BB2">
        <w:t xml:space="preserve"> - </w:t>
      </w:r>
      <w:r w:rsidRPr="001D3791">
        <w:rPr>
          <w:b/>
          <w:bCs/>
        </w:rPr>
        <w:t>7011401158,</w:t>
      </w:r>
      <w:r w:rsidR="001A0B72">
        <w:rPr>
          <w:b/>
          <w:bCs/>
        </w:rPr>
        <w:t xml:space="preserve"> </w:t>
      </w:r>
      <w:r w:rsidRPr="001D3791">
        <w:rPr>
          <w:b/>
          <w:bCs/>
        </w:rPr>
        <w:t>9654020471</w:t>
      </w:r>
    </w:p>
    <w:p w14:paraId="30374761" w14:textId="77777777" w:rsidR="00651A35" w:rsidRPr="001D3791" w:rsidRDefault="00651A35">
      <w:pPr>
        <w:pStyle w:val="ContactInformation"/>
      </w:pPr>
      <w:r w:rsidRPr="006B4C9E">
        <w:t>Email</w:t>
      </w:r>
      <w:r>
        <w:t xml:space="preserve"> – </w:t>
      </w:r>
      <w:r w:rsidRPr="001D3791">
        <w:rPr>
          <w:b/>
          <w:bCs/>
        </w:rPr>
        <w:t>khumargirdhar@gmail.com</w:t>
      </w:r>
    </w:p>
    <w:p w14:paraId="53BA2B3B" w14:textId="14D096E6" w:rsidR="00651A35" w:rsidRDefault="00651A35">
      <w:pPr>
        <w:pStyle w:val="ContactInformation"/>
      </w:pPr>
      <w:r w:rsidRPr="006B4C9E">
        <w:t>Address</w:t>
      </w:r>
      <w:r w:rsidR="00C27BB2">
        <w:t xml:space="preserve"> - </w:t>
      </w:r>
      <w:r w:rsidRPr="00C27BB2">
        <w:t>2284, Behind Kali Masjid, Shankar Street, Delhi -110006</w:t>
      </w:r>
    </w:p>
    <w:p w14:paraId="2139B851" w14:textId="2408609E" w:rsidR="002A1CE2" w:rsidRDefault="00E747B8">
      <w:pPr>
        <w:pStyle w:val="ContactInformation"/>
      </w:pPr>
      <w:r>
        <w:t xml:space="preserve">My online portfolio – </w:t>
      </w:r>
      <w:hyperlink r:id="rId8" w:history="1">
        <w:r w:rsidRPr="00E747B8">
          <w:rPr>
            <w:rStyle w:val="Hyperlink"/>
          </w:rPr>
          <w:t>https://khumargird</w:t>
        </w:r>
        <w:r w:rsidRPr="00E747B8">
          <w:rPr>
            <w:rStyle w:val="Hyperlink"/>
          </w:rPr>
          <w:t>h</w:t>
        </w:r>
        <w:r w:rsidRPr="00E747B8">
          <w:rPr>
            <w:rStyle w:val="Hyperlink"/>
          </w:rPr>
          <w:t>ar.github.io</w:t>
        </w:r>
      </w:hyperlink>
    </w:p>
    <w:p w14:paraId="706F59F9" w14:textId="4FBC239B" w:rsidR="00E747B8" w:rsidRDefault="00E747B8">
      <w:pPr>
        <w:pStyle w:val="ContactInformation"/>
      </w:pPr>
      <w:r>
        <w:t xml:space="preserve">My GitHub profile - </w:t>
      </w:r>
      <w:hyperlink r:id="rId9" w:history="1">
        <w:r w:rsidRPr="00E747B8">
          <w:rPr>
            <w:rStyle w:val="Hyperlink"/>
          </w:rPr>
          <w:t>https://github.com/khumargirdhar</w:t>
        </w:r>
      </w:hyperlink>
    </w:p>
    <w:sdt>
      <w:sdtPr>
        <w:id w:val="-1179423465"/>
        <w:placeholder>
          <w:docPart w:val="C0C129E5D0F40441A537BBB3FA4A56C7"/>
        </w:placeholder>
        <w:temporary/>
        <w:showingPlcHdr/>
        <w15:appearance w15:val="hidden"/>
      </w:sdtPr>
      <w:sdtEndPr/>
      <w:sdtContent>
        <w:p w14:paraId="28194BDB" w14:textId="77777777" w:rsidR="00F926F6" w:rsidRDefault="001D3646">
          <w:pPr>
            <w:pStyle w:val="Heading1"/>
          </w:pPr>
          <w:r>
            <w:rPr>
              <w:lang w:val="en-GB" w:bidi="en-GB"/>
            </w:rPr>
            <w:t>Objective</w:t>
          </w:r>
        </w:p>
      </w:sdtContent>
    </w:sdt>
    <w:p w14:paraId="207F8495" w14:textId="519B6D7F" w:rsidR="00757F11" w:rsidRPr="001D3CA4" w:rsidRDefault="00651A35" w:rsidP="00956780">
      <w:pPr>
        <w:rPr>
          <w:lang w:val="en-IN"/>
        </w:rPr>
      </w:pPr>
      <w:r>
        <w:t>To obtain a position to</w:t>
      </w:r>
      <w:r w:rsidR="001D3CA4">
        <w:t xml:space="preserve"> make</w:t>
      </w:r>
      <w:r>
        <w:t xml:space="preserve"> </w:t>
      </w:r>
      <w:r w:rsidR="001D3CA4" w:rsidRPr="001D3CA4">
        <w:rPr>
          <w:lang w:val="en-IN"/>
        </w:rPr>
        <w:t>apps &amp; games for Apple's platforms that can impact people around the world, helping them get the best out of their devices. </w:t>
      </w:r>
    </w:p>
    <w:sdt>
      <w:sdtPr>
        <w:id w:val="720946933"/>
        <w:placeholder>
          <w:docPart w:val="2F905A8DAFF8714095D06D8C9D70AEB3"/>
        </w:placeholder>
        <w:temporary/>
        <w:showingPlcHdr/>
        <w15:appearance w15:val="hidden"/>
      </w:sdtPr>
      <w:sdtEndPr/>
      <w:sdtContent>
        <w:p w14:paraId="59F7DA49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018"/>
        <w:gridCol w:w="1774"/>
        <w:gridCol w:w="1786"/>
        <w:gridCol w:w="1799"/>
      </w:tblGrid>
      <w:tr w:rsidR="00956780" w14:paraId="576AE030" w14:textId="77777777" w:rsidTr="00276A93">
        <w:trPr>
          <w:trHeight w:val="327"/>
        </w:trPr>
        <w:tc>
          <w:tcPr>
            <w:tcW w:w="1784" w:type="dxa"/>
          </w:tcPr>
          <w:p w14:paraId="147E0128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Course</w:t>
            </w:r>
          </w:p>
        </w:tc>
        <w:tc>
          <w:tcPr>
            <w:tcW w:w="2018" w:type="dxa"/>
          </w:tcPr>
          <w:p w14:paraId="40FF1ED1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University/School</w:t>
            </w:r>
          </w:p>
        </w:tc>
        <w:tc>
          <w:tcPr>
            <w:tcW w:w="1774" w:type="dxa"/>
          </w:tcPr>
          <w:p w14:paraId="164E161D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Year</w:t>
            </w:r>
          </w:p>
        </w:tc>
        <w:tc>
          <w:tcPr>
            <w:tcW w:w="1786" w:type="dxa"/>
          </w:tcPr>
          <w:p w14:paraId="4CB31660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Main subjects</w:t>
            </w:r>
          </w:p>
        </w:tc>
        <w:tc>
          <w:tcPr>
            <w:tcW w:w="1799" w:type="dxa"/>
          </w:tcPr>
          <w:p w14:paraId="0D6E316D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Percentage</w:t>
            </w:r>
          </w:p>
        </w:tc>
      </w:tr>
      <w:tr w:rsidR="00956780" w14:paraId="4701B4F4" w14:textId="77777777" w:rsidTr="00276A93">
        <w:trPr>
          <w:trHeight w:val="327"/>
        </w:trPr>
        <w:tc>
          <w:tcPr>
            <w:tcW w:w="1784" w:type="dxa"/>
          </w:tcPr>
          <w:p w14:paraId="3A27771E" w14:textId="77777777" w:rsidR="00956780" w:rsidRDefault="00956780" w:rsidP="00956780">
            <w:pPr>
              <w:jc w:val="center"/>
            </w:pPr>
            <w:r>
              <w:t>BCA</w:t>
            </w:r>
          </w:p>
        </w:tc>
        <w:tc>
          <w:tcPr>
            <w:tcW w:w="2018" w:type="dxa"/>
          </w:tcPr>
          <w:p w14:paraId="17118009" w14:textId="77777777" w:rsidR="00956780" w:rsidRDefault="00956780" w:rsidP="00956780">
            <w:pPr>
              <w:jc w:val="center"/>
            </w:pPr>
            <w:r>
              <w:t>Vivekananda Institute of Professional Studies</w:t>
            </w:r>
          </w:p>
        </w:tc>
        <w:tc>
          <w:tcPr>
            <w:tcW w:w="1774" w:type="dxa"/>
          </w:tcPr>
          <w:p w14:paraId="15698D59" w14:textId="77777777" w:rsidR="00956780" w:rsidRDefault="00956780" w:rsidP="00956780">
            <w:pPr>
              <w:jc w:val="center"/>
            </w:pPr>
            <w:r>
              <w:t>Pursuing</w:t>
            </w:r>
          </w:p>
        </w:tc>
        <w:tc>
          <w:tcPr>
            <w:tcW w:w="1786" w:type="dxa"/>
          </w:tcPr>
          <w:p w14:paraId="7AC0D4D7" w14:textId="77777777" w:rsidR="00956780" w:rsidRDefault="00276A93" w:rsidP="00276A93">
            <w:pPr>
              <w:jc w:val="center"/>
            </w:pPr>
            <w:r>
              <w:t xml:space="preserve">C++, DBMS, Data Structures using C, </w:t>
            </w:r>
            <w:r w:rsidR="00804C4C">
              <w:t xml:space="preserve">Maths, </w:t>
            </w:r>
            <w:r>
              <w:t xml:space="preserve">VB.Net, </w:t>
            </w:r>
            <w:r w:rsidR="00F14508">
              <w:t xml:space="preserve">Accounts, </w:t>
            </w:r>
            <w:r w:rsidR="00804C4C">
              <w:t>Java</w:t>
            </w:r>
          </w:p>
          <w:p w14:paraId="0D604C07" w14:textId="62BCA989" w:rsidR="001E59EE" w:rsidRDefault="001E59EE" w:rsidP="00276A93">
            <w:pPr>
              <w:jc w:val="center"/>
            </w:pPr>
          </w:p>
        </w:tc>
        <w:tc>
          <w:tcPr>
            <w:tcW w:w="1799" w:type="dxa"/>
          </w:tcPr>
          <w:p w14:paraId="55EED3D3" w14:textId="3E09E8B8" w:rsidR="00956780" w:rsidRDefault="00956780" w:rsidP="00956780">
            <w:pPr>
              <w:jc w:val="center"/>
            </w:pPr>
            <w:r>
              <w:t>Pursuing</w:t>
            </w:r>
          </w:p>
          <w:p w14:paraId="1D31B669" w14:textId="77777777" w:rsidR="000B1A68" w:rsidRDefault="000B1A68" w:rsidP="00956780">
            <w:pPr>
              <w:jc w:val="center"/>
            </w:pPr>
          </w:p>
          <w:p w14:paraId="425160F7" w14:textId="63E8C788" w:rsidR="00284B46" w:rsidRDefault="00284B46" w:rsidP="00956780">
            <w:pPr>
              <w:jc w:val="center"/>
            </w:pPr>
            <w:r>
              <w:t>(current overall CGPA - 9.3)</w:t>
            </w:r>
          </w:p>
        </w:tc>
      </w:tr>
      <w:tr w:rsidR="00956780" w14:paraId="298CFA19" w14:textId="77777777" w:rsidTr="00276A93">
        <w:trPr>
          <w:trHeight w:val="327"/>
        </w:trPr>
        <w:tc>
          <w:tcPr>
            <w:tcW w:w="1784" w:type="dxa"/>
          </w:tcPr>
          <w:p w14:paraId="2787CA96" w14:textId="77777777" w:rsidR="00956780" w:rsidRDefault="00956780" w:rsidP="00956780">
            <w:pPr>
              <w:jc w:val="center"/>
            </w:pPr>
            <w:r>
              <w:t>Senior secondary (12</w:t>
            </w:r>
            <w:r w:rsidRPr="00956780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018" w:type="dxa"/>
          </w:tcPr>
          <w:p w14:paraId="1F739D15" w14:textId="77777777" w:rsidR="00956780" w:rsidRDefault="00956780" w:rsidP="00956780">
            <w:pPr>
              <w:jc w:val="center"/>
            </w:pPr>
            <w:r>
              <w:t>CBSE</w:t>
            </w:r>
          </w:p>
          <w:p w14:paraId="315DF823" w14:textId="77777777" w:rsidR="00956780" w:rsidRDefault="00956780" w:rsidP="00956780">
            <w:pPr>
              <w:jc w:val="center"/>
            </w:pPr>
            <w:r>
              <w:t>C.L Bhalla Dayanand Model School</w:t>
            </w:r>
          </w:p>
        </w:tc>
        <w:tc>
          <w:tcPr>
            <w:tcW w:w="1774" w:type="dxa"/>
          </w:tcPr>
          <w:p w14:paraId="7D051175" w14:textId="77777777" w:rsidR="00956780" w:rsidRDefault="00956780" w:rsidP="00956780">
            <w:pPr>
              <w:jc w:val="center"/>
            </w:pPr>
            <w:r>
              <w:t>2019</w:t>
            </w:r>
          </w:p>
        </w:tc>
        <w:tc>
          <w:tcPr>
            <w:tcW w:w="1786" w:type="dxa"/>
          </w:tcPr>
          <w:p w14:paraId="34FCD679" w14:textId="77777777" w:rsidR="00956780" w:rsidRDefault="00956780" w:rsidP="00956780">
            <w:pPr>
              <w:jc w:val="center"/>
            </w:pPr>
            <w:r>
              <w:t>Physics, Maths, Chemistry, Computer Science, English</w:t>
            </w:r>
          </w:p>
          <w:p w14:paraId="467B9EEE" w14:textId="3A74FC38" w:rsidR="001E59EE" w:rsidRDefault="001E59EE" w:rsidP="00956780">
            <w:pPr>
              <w:jc w:val="center"/>
            </w:pPr>
          </w:p>
        </w:tc>
        <w:tc>
          <w:tcPr>
            <w:tcW w:w="1799" w:type="dxa"/>
          </w:tcPr>
          <w:p w14:paraId="0F8CD9D2" w14:textId="77777777" w:rsidR="00956780" w:rsidRDefault="00956780" w:rsidP="00956780">
            <w:pPr>
              <w:jc w:val="center"/>
            </w:pPr>
            <w:r>
              <w:t>88%</w:t>
            </w:r>
          </w:p>
        </w:tc>
      </w:tr>
      <w:tr w:rsidR="00956780" w14:paraId="4FD76F42" w14:textId="77777777" w:rsidTr="001E59EE">
        <w:trPr>
          <w:trHeight w:val="1096"/>
        </w:trPr>
        <w:tc>
          <w:tcPr>
            <w:tcW w:w="1784" w:type="dxa"/>
          </w:tcPr>
          <w:p w14:paraId="20635C63" w14:textId="77777777" w:rsidR="00956780" w:rsidRDefault="00956780" w:rsidP="00956780">
            <w:pPr>
              <w:jc w:val="center"/>
            </w:pPr>
            <w:r>
              <w:t>Secondary (10</w:t>
            </w:r>
            <w:r w:rsidRPr="00956780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018" w:type="dxa"/>
          </w:tcPr>
          <w:p w14:paraId="1EDC0A7F" w14:textId="77777777" w:rsidR="00956780" w:rsidRDefault="00956780" w:rsidP="00956780">
            <w:pPr>
              <w:jc w:val="center"/>
            </w:pPr>
            <w:r>
              <w:t>CBSE</w:t>
            </w:r>
          </w:p>
          <w:p w14:paraId="7A8B7D61" w14:textId="77777777" w:rsidR="00956780" w:rsidRDefault="00956780" w:rsidP="00956780">
            <w:pPr>
              <w:jc w:val="center"/>
            </w:pPr>
            <w:r>
              <w:t>C.L. Bhalla Dayanand Model School</w:t>
            </w:r>
          </w:p>
        </w:tc>
        <w:tc>
          <w:tcPr>
            <w:tcW w:w="1774" w:type="dxa"/>
          </w:tcPr>
          <w:p w14:paraId="5455EADF" w14:textId="77777777" w:rsidR="00956780" w:rsidRDefault="00956780" w:rsidP="00956780">
            <w:pPr>
              <w:jc w:val="center"/>
            </w:pPr>
            <w:r>
              <w:t>2017</w:t>
            </w:r>
          </w:p>
        </w:tc>
        <w:tc>
          <w:tcPr>
            <w:tcW w:w="1786" w:type="dxa"/>
          </w:tcPr>
          <w:p w14:paraId="7F2057EE" w14:textId="77777777" w:rsidR="00956780" w:rsidRDefault="00956780" w:rsidP="004D2800">
            <w:pPr>
              <w:jc w:val="center"/>
            </w:pPr>
            <w:r>
              <w:t>Science, Maths, English, Hindi, Social Studies</w:t>
            </w:r>
          </w:p>
        </w:tc>
        <w:tc>
          <w:tcPr>
            <w:tcW w:w="1799" w:type="dxa"/>
          </w:tcPr>
          <w:p w14:paraId="16DA4D62" w14:textId="77777777" w:rsidR="00956780" w:rsidRDefault="00956780" w:rsidP="00956780">
            <w:pPr>
              <w:jc w:val="center"/>
            </w:pPr>
            <w:r>
              <w:t>76%</w:t>
            </w:r>
          </w:p>
        </w:tc>
      </w:tr>
    </w:tbl>
    <w:p w14:paraId="16D41BD5" w14:textId="77777777" w:rsidR="00F926F6" w:rsidRDefault="00F926F6"/>
    <w:p w14:paraId="1C58B812" w14:textId="129A5C4A" w:rsidR="00CA11DE" w:rsidRPr="00CA11DE" w:rsidRDefault="00CA11DE" w:rsidP="00CA11DE">
      <w:pPr>
        <w:pStyle w:val="Heading1"/>
      </w:pPr>
      <w:r>
        <w:t>KEY SKILLS</w:t>
      </w:r>
    </w:p>
    <w:p w14:paraId="461DDBE6" w14:textId="7FBF891E" w:rsidR="004D2800" w:rsidRDefault="004D2800" w:rsidP="004D2800">
      <w:pPr>
        <w:pStyle w:val="ListBullet"/>
      </w:pPr>
      <w:r>
        <w:t xml:space="preserve">Languages </w:t>
      </w:r>
      <w:r w:rsidR="00024855">
        <w:t xml:space="preserve">– Swift, </w:t>
      </w:r>
      <w:r>
        <w:t>C/C++, Python</w:t>
      </w:r>
      <w:r w:rsidR="00FC4712">
        <w:t xml:space="preserve">, </w:t>
      </w:r>
      <w:r w:rsidR="008571AF">
        <w:t xml:space="preserve">Java, </w:t>
      </w:r>
      <w:r w:rsidR="00FC4712">
        <w:t>VB.NET</w:t>
      </w:r>
    </w:p>
    <w:p w14:paraId="078F2629" w14:textId="561BEEF9" w:rsidR="00086696" w:rsidRDefault="00086696" w:rsidP="004D2800">
      <w:pPr>
        <w:pStyle w:val="ListBullet"/>
      </w:pPr>
      <w:r>
        <w:t>Frameworks –</w:t>
      </w:r>
      <w:r w:rsidRPr="00086696">
        <w:t xml:space="preserve"> </w:t>
      </w:r>
      <w:proofErr w:type="spellStart"/>
      <w:r>
        <w:t>UIKit</w:t>
      </w:r>
      <w:proofErr w:type="spellEnd"/>
      <w:r>
        <w:t xml:space="preserve">, </w:t>
      </w:r>
      <w:proofErr w:type="spellStart"/>
      <w:r>
        <w:t>SwiftUI</w:t>
      </w:r>
      <w:proofErr w:type="spellEnd"/>
      <w:r w:rsidR="008571AF">
        <w:t xml:space="preserve">, </w:t>
      </w:r>
      <w:proofErr w:type="spellStart"/>
      <w:r w:rsidR="008571AF">
        <w:t>SpriteKit</w:t>
      </w:r>
      <w:proofErr w:type="spellEnd"/>
      <w:r w:rsidR="00024855">
        <w:t xml:space="preserve">, </w:t>
      </w:r>
      <w:proofErr w:type="spellStart"/>
      <w:r w:rsidR="00024855">
        <w:t>MapKit</w:t>
      </w:r>
      <w:proofErr w:type="spellEnd"/>
      <w:r w:rsidR="00024855">
        <w:t xml:space="preserve">, </w:t>
      </w:r>
      <w:proofErr w:type="spellStart"/>
      <w:r w:rsidR="00024855">
        <w:t>KeyChain</w:t>
      </w:r>
      <w:proofErr w:type="spellEnd"/>
      <w:r w:rsidR="00024855">
        <w:t xml:space="preserve"> &amp; more.</w:t>
      </w:r>
    </w:p>
    <w:p w14:paraId="0289E57E" w14:textId="77777777" w:rsidR="004D2800" w:rsidRDefault="004D2800" w:rsidP="004D2800">
      <w:pPr>
        <w:pStyle w:val="ListBullet"/>
      </w:pPr>
      <w:r>
        <w:t>Database – SQL, MySQL</w:t>
      </w:r>
    </w:p>
    <w:p w14:paraId="5E82BAC2" w14:textId="20CAAE1A" w:rsidR="00D4431A" w:rsidRDefault="004D2800" w:rsidP="00D137FA">
      <w:pPr>
        <w:pStyle w:val="ListBullet"/>
      </w:pPr>
      <w:r>
        <w:t>Linguistic abilities – English, Hindi</w:t>
      </w:r>
    </w:p>
    <w:p w14:paraId="7FB65619" w14:textId="1111F199" w:rsidR="00B21B1B" w:rsidRPr="00B21B1B" w:rsidRDefault="00D4431A" w:rsidP="00B21B1B">
      <w:pPr>
        <w:pStyle w:val="Heading1"/>
      </w:pPr>
      <w:r>
        <w:lastRenderedPageBreak/>
        <w:t>Achievements</w:t>
      </w:r>
    </w:p>
    <w:p w14:paraId="3CD319C3" w14:textId="46B36425" w:rsidR="003C03E6" w:rsidRDefault="003C03E6" w:rsidP="003C03E6">
      <w:pPr>
        <w:pStyle w:val="ListBullet"/>
        <w:ind w:left="217" w:hanging="217"/>
      </w:pPr>
      <w:r>
        <w:t xml:space="preserve">I have made several projects including iOS apps using Swift and iPad games using SpriteKit during my 100DaysOfSwift. - </w:t>
      </w:r>
      <w:hyperlink r:id="rId10" w:history="1">
        <w:r w:rsidRPr="003C03E6">
          <w:rPr>
            <w:rStyle w:val="Hyperlink"/>
          </w:rPr>
          <w:t>https://github.com/khumargirdhar/100DaysOfSwift</w:t>
        </w:r>
      </w:hyperlink>
    </w:p>
    <w:p w14:paraId="5458C06F" w14:textId="51C0A784" w:rsidR="00B21B1B" w:rsidRDefault="00B21B1B" w:rsidP="00584012">
      <w:pPr>
        <w:pStyle w:val="ListBullet"/>
        <w:ind w:left="217" w:hanging="217"/>
      </w:pPr>
      <w:r>
        <w:t xml:space="preserve">Made a portfolio website to showcase my qualifications using HTML, CSS and used GitHub Pages for hosting – </w:t>
      </w:r>
      <w:hyperlink r:id="rId11" w:history="1">
        <w:r w:rsidRPr="001B08D8">
          <w:rPr>
            <w:rStyle w:val="Hyperlink"/>
          </w:rPr>
          <w:t>khumargirdhar.github.io</w:t>
        </w:r>
      </w:hyperlink>
    </w:p>
    <w:p w14:paraId="3884A91E" w14:textId="3B415A97" w:rsidR="00B21B1B" w:rsidRDefault="00D7013E" w:rsidP="00B21B1B">
      <w:pPr>
        <w:pStyle w:val="ListBullet"/>
        <w:ind w:left="217" w:hanging="217"/>
      </w:pPr>
      <w:r w:rsidRPr="00D7013E">
        <w:t>Certified as an Excellent aspirant for Basic Computer Concept by the Delhi Institute of Computer Science</w:t>
      </w:r>
      <w:r w:rsidR="006054A6">
        <w:t xml:space="preserve"> </w:t>
      </w:r>
      <w:r>
        <w:t>(DICS)</w:t>
      </w:r>
      <w:r w:rsidRPr="00D7013E">
        <w:t>, Daryaganj, Delhi.</w:t>
      </w:r>
    </w:p>
    <w:p w14:paraId="65826279" w14:textId="468C3783" w:rsidR="00C27BB2" w:rsidRDefault="00D4431A" w:rsidP="00B21B1B">
      <w:pPr>
        <w:pStyle w:val="ListBullet"/>
        <w:ind w:left="217" w:hanging="217"/>
      </w:pPr>
      <w:r>
        <w:t xml:space="preserve">Participated and </w:t>
      </w:r>
      <w:r w:rsidR="00D21F78">
        <w:t>Ranked at 1</w:t>
      </w:r>
      <w:r w:rsidR="00D21F78" w:rsidRPr="00D21F78">
        <w:rPr>
          <w:vertAlign w:val="superscript"/>
        </w:rPr>
        <w:t>st</w:t>
      </w:r>
      <w:r w:rsidR="00D21F78">
        <w:t xml:space="preserve"> position in</w:t>
      </w:r>
      <w:r w:rsidR="00AB3DEC">
        <w:t xml:space="preserve"> an English </w:t>
      </w:r>
      <w:r w:rsidR="00D21F78">
        <w:t xml:space="preserve">play at </w:t>
      </w:r>
      <w:r w:rsidR="00D21F78" w:rsidRPr="00D21F78">
        <w:t>Pearey Lal Bhawan</w:t>
      </w:r>
      <w:r w:rsidR="00D21F78">
        <w:t>,</w:t>
      </w:r>
      <w:r w:rsidR="002961E4">
        <w:t xml:space="preserve"> </w:t>
      </w:r>
      <w:r w:rsidR="00D21F78">
        <w:t>ITO,</w:t>
      </w:r>
      <w:r w:rsidR="002961E4">
        <w:t xml:space="preserve"> </w:t>
      </w:r>
      <w:r w:rsidR="00D21F78">
        <w:t>Delhi.</w:t>
      </w:r>
    </w:p>
    <w:p w14:paraId="0C3A7F6C" w14:textId="0183BB55" w:rsidR="008A3AE0" w:rsidRDefault="008A3AE0" w:rsidP="00B21B1B">
      <w:pPr>
        <w:pStyle w:val="ListBullet"/>
        <w:ind w:left="217" w:hanging="217"/>
      </w:pPr>
      <w:r w:rsidRPr="008A3AE0">
        <w:t xml:space="preserve">Bagged several accolades in English </w:t>
      </w:r>
      <w:r>
        <w:t xml:space="preserve">Essay </w:t>
      </w:r>
      <w:r w:rsidRPr="008A3AE0">
        <w:t>writing and Drawing competitions.</w:t>
      </w:r>
    </w:p>
    <w:sectPr w:rsidR="008A3AE0" w:rsidSect="00176135">
      <w:headerReference w:type="default" r:id="rId12"/>
      <w:footerReference w:type="even" r:id="rId13"/>
      <w:footerReference w:type="default" r:id="rId14"/>
      <w:headerReference w:type="first" r:id="rId15"/>
      <w:pgSz w:w="11907" w:h="16839" w:code="9"/>
      <w:pgMar w:top="1296" w:right="1368" w:bottom="1440" w:left="1368" w:header="720" w:footer="108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A93BA" w14:textId="77777777" w:rsidR="00577586" w:rsidRDefault="00577586">
      <w:r>
        <w:separator/>
      </w:r>
    </w:p>
  </w:endnote>
  <w:endnote w:type="continuationSeparator" w:id="0">
    <w:p w14:paraId="574B8A32" w14:textId="77777777" w:rsidR="00577586" w:rsidRDefault="0057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20977138"/>
      <w:docPartObj>
        <w:docPartGallery w:val="Page Numbers (Bottom of Page)"/>
        <w:docPartUnique/>
      </w:docPartObj>
    </w:sdtPr>
    <w:sdtContent>
      <w:p w14:paraId="07CA7D9F" w14:textId="42178C6E" w:rsidR="00176135" w:rsidRDefault="00176135" w:rsidP="00455C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481E98" w14:textId="77777777" w:rsidR="00176135" w:rsidRDefault="00176135" w:rsidP="001761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05799090"/>
      <w:docPartObj>
        <w:docPartGallery w:val="Page Numbers (Bottom of Page)"/>
        <w:docPartUnique/>
      </w:docPartObj>
    </w:sdtPr>
    <w:sdtContent>
      <w:p w14:paraId="3C0F4FAA" w14:textId="1AA84A79" w:rsidR="00176135" w:rsidRDefault="00176135" w:rsidP="00455C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4CBC3A29" w14:textId="77D4DC2B" w:rsidR="00F926F6" w:rsidRDefault="00F926F6" w:rsidP="001761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8E9F1" w14:textId="77777777" w:rsidR="00577586" w:rsidRDefault="00577586">
      <w:r>
        <w:separator/>
      </w:r>
    </w:p>
  </w:footnote>
  <w:footnote w:type="continuationSeparator" w:id="0">
    <w:p w14:paraId="05995F1B" w14:textId="77777777" w:rsidR="00577586" w:rsidRDefault="0057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8404B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026B48" wp14:editId="64DA795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BD6109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7FA84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6D72FE" wp14:editId="7DE14E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1986C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C6D72FE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81986C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BE8A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A776CF2E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35"/>
    <w:rsid w:val="00024855"/>
    <w:rsid w:val="00086696"/>
    <w:rsid w:val="000B1A68"/>
    <w:rsid w:val="000C08BB"/>
    <w:rsid w:val="001141E7"/>
    <w:rsid w:val="00176135"/>
    <w:rsid w:val="001A0B72"/>
    <w:rsid w:val="001B08D8"/>
    <w:rsid w:val="001D3646"/>
    <w:rsid w:val="001D3791"/>
    <w:rsid w:val="001D3CA4"/>
    <w:rsid w:val="001E59EE"/>
    <w:rsid w:val="00276A93"/>
    <w:rsid w:val="00284B46"/>
    <w:rsid w:val="002961E4"/>
    <w:rsid w:val="002A1CE2"/>
    <w:rsid w:val="002D24EE"/>
    <w:rsid w:val="003C03E6"/>
    <w:rsid w:val="003F6A2A"/>
    <w:rsid w:val="00460356"/>
    <w:rsid w:val="004646EF"/>
    <w:rsid w:val="00485CEA"/>
    <w:rsid w:val="004D2800"/>
    <w:rsid w:val="00573E2C"/>
    <w:rsid w:val="00577586"/>
    <w:rsid w:val="00580C9B"/>
    <w:rsid w:val="005E7C39"/>
    <w:rsid w:val="006054A6"/>
    <w:rsid w:val="00651A35"/>
    <w:rsid w:val="006B4C9E"/>
    <w:rsid w:val="006D34B4"/>
    <w:rsid w:val="00725B15"/>
    <w:rsid w:val="00757F11"/>
    <w:rsid w:val="00804C4C"/>
    <w:rsid w:val="00804C5D"/>
    <w:rsid w:val="008571AF"/>
    <w:rsid w:val="008A3AE0"/>
    <w:rsid w:val="008E1953"/>
    <w:rsid w:val="00956780"/>
    <w:rsid w:val="009B2277"/>
    <w:rsid w:val="009E152E"/>
    <w:rsid w:val="009E1C5D"/>
    <w:rsid w:val="00A063C1"/>
    <w:rsid w:val="00AB3DEC"/>
    <w:rsid w:val="00B21B1B"/>
    <w:rsid w:val="00C27BB2"/>
    <w:rsid w:val="00C51D62"/>
    <w:rsid w:val="00CA11DE"/>
    <w:rsid w:val="00D12EAE"/>
    <w:rsid w:val="00D137FA"/>
    <w:rsid w:val="00D21F78"/>
    <w:rsid w:val="00D3016E"/>
    <w:rsid w:val="00D4431A"/>
    <w:rsid w:val="00D5637D"/>
    <w:rsid w:val="00D7013E"/>
    <w:rsid w:val="00DB0D53"/>
    <w:rsid w:val="00E26585"/>
    <w:rsid w:val="00E747B8"/>
    <w:rsid w:val="00EA78AA"/>
    <w:rsid w:val="00F14508"/>
    <w:rsid w:val="00F926F6"/>
    <w:rsid w:val="00FC4712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FCA73"/>
  <w15:chartTrackingRefBased/>
  <w15:docId w15:val="{A6AB0E1E-8AB0-3149-99D7-AE4E1E02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95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8D8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8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16E"/>
    <w:rPr>
      <w:color w:val="846B8E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7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umargirdhar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khumargirdhar.github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khumargirdhar/100DaysOfSwif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umargirdhar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umar/Library/Containers/com.microsoft.Word/Data/Library/Application%20Support/Microsoft/Office/16.0/DTS/en-GB%7bE9B28107-2B6E-7B4D-8648-71EE5923A3D5%7d/%7b7882B981-BC66-4445-ABDE-D0FACCB06815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C129E5D0F40441A537BBB3FA4A5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02D2-6275-4648-ACD1-E28A7CD69F5E}"/>
      </w:docPartPr>
      <w:docPartBody>
        <w:p w:rsidR="00AF443F" w:rsidRDefault="005138CC">
          <w:pPr>
            <w:pStyle w:val="C0C129E5D0F40441A537BBB3FA4A56C7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2F905A8DAFF8714095D06D8C9D70A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64D86-CBA8-C546-9F9C-13DE58A094ED}"/>
      </w:docPartPr>
      <w:docPartBody>
        <w:p w:rsidR="00AF443F" w:rsidRDefault="005138CC">
          <w:pPr>
            <w:pStyle w:val="2F905A8DAFF8714095D06D8C9D70AEB3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C"/>
    <w:rsid w:val="001C5F76"/>
    <w:rsid w:val="002A7DF8"/>
    <w:rsid w:val="005138CC"/>
    <w:rsid w:val="0058475F"/>
    <w:rsid w:val="00975358"/>
    <w:rsid w:val="00AF443F"/>
    <w:rsid w:val="00B4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129E5D0F40441A537BBB3FA4A56C7">
    <w:name w:val="C0C129E5D0F40441A537BBB3FA4A56C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2F905A8DAFF8714095D06D8C9D70AEB3">
    <w:name w:val="2F905A8DAFF8714095D06D8C9D70A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{7882B981-BC66-4445-ABDE-D0FACCB06815}tf10002074.dotx</Template>
  <TotalTime>23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Khumar Girdhar</dc:creator>
  <cp:keywords/>
  <dc:description/>
  <cp:lastModifiedBy>Khumar Girdhar</cp:lastModifiedBy>
  <cp:revision>26</cp:revision>
  <dcterms:created xsi:type="dcterms:W3CDTF">2021-02-24T18:26:00Z</dcterms:created>
  <dcterms:modified xsi:type="dcterms:W3CDTF">2021-07-15T16:21:00Z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