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BA03" w14:textId="77777777" w:rsidR="00F926F6" w:rsidRPr="00580C9B" w:rsidRDefault="00651A35" w:rsidP="001D3646">
      <w:pPr>
        <w:pStyle w:val="Name"/>
        <w:rPr>
          <w:u w:val="single"/>
        </w:rPr>
      </w:pPr>
      <w:r w:rsidRPr="00580C9B">
        <w:rPr>
          <w:u w:val="single"/>
        </w:rPr>
        <w:t>KHUMAR GIRDHAR</w:t>
      </w:r>
    </w:p>
    <w:p w14:paraId="2716C95A" w14:textId="473FFF91" w:rsidR="00651A35" w:rsidRPr="001D3791" w:rsidRDefault="00651A35" w:rsidP="00651A35">
      <w:pPr>
        <w:pStyle w:val="ContactInformation"/>
      </w:pPr>
      <w:r>
        <w:t>Contact No</w:t>
      </w:r>
      <w:r w:rsidR="00C27BB2">
        <w:t xml:space="preserve"> - </w:t>
      </w:r>
      <w:r w:rsidRPr="001D3791">
        <w:rPr>
          <w:b/>
          <w:bCs/>
        </w:rPr>
        <w:t>7011401158,</w:t>
      </w:r>
      <w:r w:rsidR="001A0B72">
        <w:rPr>
          <w:b/>
          <w:bCs/>
        </w:rPr>
        <w:t xml:space="preserve"> </w:t>
      </w:r>
      <w:r w:rsidRPr="001D3791">
        <w:rPr>
          <w:b/>
          <w:bCs/>
        </w:rPr>
        <w:t>9654020471</w:t>
      </w:r>
    </w:p>
    <w:p w14:paraId="30374761" w14:textId="77777777" w:rsidR="00651A35" w:rsidRPr="001D3791" w:rsidRDefault="00651A35">
      <w:pPr>
        <w:pStyle w:val="ContactInformation"/>
      </w:pPr>
      <w:r>
        <w:t xml:space="preserve">Email – </w:t>
      </w:r>
      <w:r w:rsidRPr="001D3791">
        <w:rPr>
          <w:b/>
          <w:bCs/>
        </w:rPr>
        <w:t>khumargirdhar@gmail.com</w:t>
      </w:r>
    </w:p>
    <w:p w14:paraId="53BA2B3B" w14:textId="77777777" w:rsidR="00651A35" w:rsidRPr="00C27BB2" w:rsidRDefault="00651A35">
      <w:pPr>
        <w:pStyle w:val="ContactInformation"/>
        <w:rPr>
          <w:b/>
          <w:bCs/>
        </w:rPr>
      </w:pPr>
      <w:r>
        <w:t>Address</w:t>
      </w:r>
      <w:r w:rsidR="00C27BB2">
        <w:t xml:space="preserve"> - </w:t>
      </w:r>
      <w:r w:rsidRPr="00C27BB2">
        <w:t>2284, Behind Kali Masjid, Shankar Street, Delhi -110006</w:t>
      </w:r>
    </w:p>
    <w:sdt>
      <w:sdtPr>
        <w:id w:val="-1179423465"/>
        <w:placeholder>
          <w:docPart w:val="C0C129E5D0F40441A537BBB3FA4A56C7"/>
        </w:placeholder>
        <w:temporary/>
        <w:showingPlcHdr/>
        <w15:appearance w15:val="hidden"/>
      </w:sdtPr>
      <w:sdtEndPr/>
      <w:sdtContent>
        <w:p w14:paraId="28194BDB" w14:textId="77777777" w:rsidR="00F926F6" w:rsidRDefault="001D3646">
          <w:pPr>
            <w:pStyle w:val="Heading1"/>
          </w:pPr>
          <w:r>
            <w:rPr>
              <w:lang w:val="en-GB" w:bidi="en-GB"/>
            </w:rPr>
            <w:t>Objective</w:t>
          </w:r>
        </w:p>
      </w:sdtContent>
    </w:sdt>
    <w:p w14:paraId="6D7FC6BB" w14:textId="77777777" w:rsidR="00F926F6" w:rsidRDefault="00651A35" w:rsidP="00956780">
      <w:r>
        <w:t xml:space="preserve">To obtain a position to </w:t>
      </w:r>
      <w:r w:rsidR="00C27BB2">
        <w:t>optimally utilize and strengthen my technical skills, knowledge and creativity.</w:t>
      </w:r>
    </w:p>
    <w:sdt>
      <w:sdtPr>
        <w:id w:val="720946933"/>
        <w:placeholder>
          <w:docPart w:val="2F905A8DAFF8714095D06D8C9D70AEB3"/>
        </w:placeholder>
        <w:temporary/>
        <w:showingPlcHdr/>
        <w15:appearance w15:val="hidden"/>
      </w:sdtPr>
      <w:sdtEndPr/>
      <w:sdtContent>
        <w:p w14:paraId="59F7DA49" w14:textId="77777777"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018"/>
        <w:gridCol w:w="1774"/>
        <w:gridCol w:w="1786"/>
        <w:gridCol w:w="1799"/>
      </w:tblGrid>
      <w:tr w:rsidR="00956780" w14:paraId="576AE030" w14:textId="77777777" w:rsidTr="00276A93">
        <w:trPr>
          <w:trHeight w:val="327"/>
        </w:trPr>
        <w:tc>
          <w:tcPr>
            <w:tcW w:w="1784" w:type="dxa"/>
          </w:tcPr>
          <w:p w14:paraId="147E0128" w14:textId="77777777" w:rsidR="00956780" w:rsidRPr="00276A93" w:rsidRDefault="00956780" w:rsidP="00956780">
            <w:pPr>
              <w:jc w:val="center"/>
              <w:rPr>
                <w:b/>
                <w:bCs/>
              </w:rPr>
            </w:pPr>
            <w:r w:rsidRPr="00276A93">
              <w:rPr>
                <w:b/>
                <w:bCs/>
              </w:rPr>
              <w:t>Course</w:t>
            </w:r>
          </w:p>
        </w:tc>
        <w:tc>
          <w:tcPr>
            <w:tcW w:w="2018" w:type="dxa"/>
          </w:tcPr>
          <w:p w14:paraId="40FF1ED1" w14:textId="77777777" w:rsidR="00956780" w:rsidRPr="00276A93" w:rsidRDefault="00956780" w:rsidP="00956780">
            <w:pPr>
              <w:jc w:val="center"/>
              <w:rPr>
                <w:b/>
                <w:bCs/>
              </w:rPr>
            </w:pPr>
            <w:r w:rsidRPr="00276A93">
              <w:rPr>
                <w:b/>
                <w:bCs/>
              </w:rPr>
              <w:t>University/School</w:t>
            </w:r>
          </w:p>
        </w:tc>
        <w:tc>
          <w:tcPr>
            <w:tcW w:w="1774" w:type="dxa"/>
          </w:tcPr>
          <w:p w14:paraId="164E161D" w14:textId="77777777" w:rsidR="00956780" w:rsidRPr="00276A93" w:rsidRDefault="00956780" w:rsidP="00956780">
            <w:pPr>
              <w:jc w:val="center"/>
              <w:rPr>
                <w:b/>
                <w:bCs/>
              </w:rPr>
            </w:pPr>
            <w:r w:rsidRPr="00276A93">
              <w:rPr>
                <w:b/>
                <w:bCs/>
              </w:rPr>
              <w:t>Year</w:t>
            </w:r>
          </w:p>
        </w:tc>
        <w:tc>
          <w:tcPr>
            <w:tcW w:w="1786" w:type="dxa"/>
          </w:tcPr>
          <w:p w14:paraId="4CB31660" w14:textId="77777777" w:rsidR="00956780" w:rsidRPr="00276A93" w:rsidRDefault="00956780" w:rsidP="00956780">
            <w:pPr>
              <w:jc w:val="center"/>
              <w:rPr>
                <w:b/>
                <w:bCs/>
              </w:rPr>
            </w:pPr>
            <w:r w:rsidRPr="00276A93">
              <w:rPr>
                <w:b/>
                <w:bCs/>
              </w:rPr>
              <w:t>Main subjects</w:t>
            </w:r>
          </w:p>
        </w:tc>
        <w:tc>
          <w:tcPr>
            <w:tcW w:w="1799" w:type="dxa"/>
          </w:tcPr>
          <w:p w14:paraId="0D6E316D" w14:textId="77777777" w:rsidR="00956780" w:rsidRPr="00276A93" w:rsidRDefault="00956780" w:rsidP="00956780">
            <w:pPr>
              <w:jc w:val="center"/>
              <w:rPr>
                <w:b/>
                <w:bCs/>
              </w:rPr>
            </w:pPr>
            <w:r w:rsidRPr="00276A93">
              <w:rPr>
                <w:b/>
                <w:bCs/>
              </w:rPr>
              <w:t>Percentage</w:t>
            </w:r>
          </w:p>
        </w:tc>
      </w:tr>
      <w:tr w:rsidR="00956780" w14:paraId="4701B4F4" w14:textId="77777777" w:rsidTr="00276A93">
        <w:trPr>
          <w:trHeight w:val="327"/>
        </w:trPr>
        <w:tc>
          <w:tcPr>
            <w:tcW w:w="1784" w:type="dxa"/>
          </w:tcPr>
          <w:p w14:paraId="3A27771E" w14:textId="77777777" w:rsidR="00956780" w:rsidRDefault="00956780" w:rsidP="00956780">
            <w:pPr>
              <w:jc w:val="center"/>
            </w:pPr>
            <w:r>
              <w:t>BCA</w:t>
            </w:r>
          </w:p>
        </w:tc>
        <w:tc>
          <w:tcPr>
            <w:tcW w:w="2018" w:type="dxa"/>
          </w:tcPr>
          <w:p w14:paraId="17118009" w14:textId="77777777" w:rsidR="00956780" w:rsidRDefault="00956780" w:rsidP="00956780">
            <w:pPr>
              <w:jc w:val="center"/>
            </w:pPr>
            <w:r>
              <w:t>Vivekananda Institute of Professional Studies</w:t>
            </w:r>
          </w:p>
        </w:tc>
        <w:tc>
          <w:tcPr>
            <w:tcW w:w="1774" w:type="dxa"/>
          </w:tcPr>
          <w:p w14:paraId="15698D59" w14:textId="77777777" w:rsidR="00956780" w:rsidRDefault="00956780" w:rsidP="00956780">
            <w:pPr>
              <w:jc w:val="center"/>
            </w:pPr>
            <w:r>
              <w:t>Pursuing</w:t>
            </w:r>
          </w:p>
        </w:tc>
        <w:tc>
          <w:tcPr>
            <w:tcW w:w="1786" w:type="dxa"/>
          </w:tcPr>
          <w:p w14:paraId="0D604C07" w14:textId="77777777" w:rsidR="00956780" w:rsidRDefault="00276A93" w:rsidP="00276A93">
            <w:pPr>
              <w:jc w:val="center"/>
            </w:pPr>
            <w:r>
              <w:t xml:space="preserve">C++, DBMS, Data Structures using C, </w:t>
            </w:r>
            <w:r w:rsidR="00804C4C">
              <w:t xml:space="preserve">Maths, </w:t>
            </w:r>
            <w:r>
              <w:t xml:space="preserve">VB.Net, </w:t>
            </w:r>
            <w:r w:rsidR="00F14508">
              <w:t xml:space="preserve">Accounts, </w:t>
            </w:r>
            <w:r w:rsidR="00804C4C">
              <w:t>Java</w:t>
            </w:r>
          </w:p>
        </w:tc>
        <w:tc>
          <w:tcPr>
            <w:tcW w:w="1799" w:type="dxa"/>
          </w:tcPr>
          <w:p w14:paraId="425160F7" w14:textId="77777777" w:rsidR="00956780" w:rsidRDefault="00956780" w:rsidP="00956780">
            <w:pPr>
              <w:jc w:val="center"/>
            </w:pPr>
            <w:r>
              <w:t>Pursuing</w:t>
            </w:r>
          </w:p>
        </w:tc>
      </w:tr>
      <w:tr w:rsidR="00956780" w14:paraId="298CFA19" w14:textId="77777777" w:rsidTr="00276A93">
        <w:trPr>
          <w:trHeight w:val="327"/>
        </w:trPr>
        <w:tc>
          <w:tcPr>
            <w:tcW w:w="1784" w:type="dxa"/>
          </w:tcPr>
          <w:p w14:paraId="2787CA96" w14:textId="77777777" w:rsidR="00956780" w:rsidRDefault="00956780" w:rsidP="00956780">
            <w:pPr>
              <w:jc w:val="center"/>
            </w:pPr>
            <w:r>
              <w:t>Senior secondary (12</w:t>
            </w:r>
            <w:r w:rsidRPr="00956780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2018" w:type="dxa"/>
          </w:tcPr>
          <w:p w14:paraId="1F739D15" w14:textId="77777777" w:rsidR="00956780" w:rsidRDefault="00956780" w:rsidP="00956780">
            <w:pPr>
              <w:jc w:val="center"/>
            </w:pPr>
            <w:r>
              <w:t>CBSE</w:t>
            </w:r>
          </w:p>
          <w:p w14:paraId="315DF823" w14:textId="77777777" w:rsidR="00956780" w:rsidRDefault="00956780" w:rsidP="00956780">
            <w:pPr>
              <w:jc w:val="center"/>
            </w:pPr>
            <w:r>
              <w:t>C.L Bhalla Dayanand Model School</w:t>
            </w:r>
          </w:p>
        </w:tc>
        <w:tc>
          <w:tcPr>
            <w:tcW w:w="1774" w:type="dxa"/>
          </w:tcPr>
          <w:p w14:paraId="7D051175" w14:textId="77777777" w:rsidR="00956780" w:rsidRDefault="00956780" w:rsidP="00956780">
            <w:pPr>
              <w:jc w:val="center"/>
            </w:pPr>
            <w:r>
              <w:t>2019</w:t>
            </w:r>
          </w:p>
        </w:tc>
        <w:tc>
          <w:tcPr>
            <w:tcW w:w="1786" w:type="dxa"/>
          </w:tcPr>
          <w:p w14:paraId="467B9EEE" w14:textId="77777777" w:rsidR="00956780" w:rsidRDefault="00956780" w:rsidP="00956780">
            <w:pPr>
              <w:jc w:val="center"/>
            </w:pPr>
            <w:r>
              <w:t>Physics, Maths, Chemistry, Computer Science, English</w:t>
            </w:r>
          </w:p>
        </w:tc>
        <w:tc>
          <w:tcPr>
            <w:tcW w:w="1799" w:type="dxa"/>
          </w:tcPr>
          <w:p w14:paraId="0F8CD9D2" w14:textId="77777777" w:rsidR="00956780" w:rsidRDefault="00956780" w:rsidP="00956780">
            <w:pPr>
              <w:jc w:val="center"/>
            </w:pPr>
            <w:r>
              <w:t>88%</w:t>
            </w:r>
          </w:p>
        </w:tc>
      </w:tr>
      <w:tr w:rsidR="00956780" w14:paraId="4FD76F42" w14:textId="77777777" w:rsidTr="00276A93">
        <w:trPr>
          <w:trHeight w:val="327"/>
        </w:trPr>
        <w:tc>
          <w:tcPr>
            <w:tcW w:w="1784" w:type="dxa"/>
          </w:tcPr>
          <w:p w14:paraId="20635C63" w14:textId="77777777" w:rsidR="00956780" w:rsidRDefault="00956780" w:rsidP="00956780">
            <w:pPr>
              <w:jc w:val="center"/>
            </w:pPr>
            <w:r>
              <w:t>Secondary (10</w:t>
            </w:r>
            <w:r w:rsidRPr="00956780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2018" w:type="dxa"/>
          </w:tcPr>
          <w:p w14:paraId="1EDC0A7F" w14:textId="77777777" w:rsidR="00956780" w:rsidRDefault="00956780" w:rsidP="00956780">
            <w:pPr>
              <w:jc w:val="center"/>
            </w:pPr>
            <w:r>
              <w:t>CBSE</w:t>
            </w:r>
          </w:p>
          <w:p w14:paraId="7A8B7D61" w14:textId="77777777" w:rsidR="00956780" w:rsidRDefault="00956780" w:rsidP="00956780">
            <w:pPr>
              <w:jc w:val="center"/>
            </w:pPr>
            <w:r>
              <w:t>C.L. Bhalla Dayanand Model School</w:t>
            </w:r>
          </w:p>
        </w:tc>
        <w:tc>
          <w:tcPr>
            <w:tcW w:w="1774" w:type="dxa"/>
          </w:tcPr>
          <w:p w14:paraId="5455EADF" w14:textId="77777777" w:rsidR="00956780" w:rsidRDefault="00956780" w:rsidP="00956780">
            <w:pPr>
              <w:jc w:val="center"/>
            </w:pPr>
            <w:r>
              <w:t>2017</w:t>
            </w:r>
          </w:p>
        </w:tc>
        <w:tc>
          <w:tcPr>
            <w:tcW w:w="1786" w:type="dxa"/>
          </w:tcPr>
          <w:p w14:paraId="7F2057EE" w14:textId="77777777" w:rsidR="00956780" w:rsidRDefault="00956780" w:rsidP="004D2800">
            <w:pPr>
              <w:jc w:val="center"/>
            </w:pPr>
            <w:r>
              <w:t>Science, Maths, English, Hindi, Social Studies</w:t>
            </w:r>
          </w:p>
        </w:tc>
        <w:tc>
          <w:tcPr>
            <w:tcW w:w="1799" w:type="dxa"/>
          </w:tcPr>
          <w:p w14:paraId="16DA4D62" w14:textId="77777777" w:rsidR="00956780" w:rsidRDefault="00956780" w:rsidP="00956780">
            <w:pPr>
              <w:jc w:val="center"/>
            </w:pPr>
            <w:r>
              <w:t>76%</w:t>
            </w:r>
          </w:p>
        </w:tc>
      </w:tr>
    </w:tbl>
    <w:p w14:paraId="16D41BD5" w14:textId="77777777" w:rsidR="00F926F6" w:rsidRDefault="00F926F6"/>
    <w:p w14:paraId="623C8096" w14:textId="77777777" w:rsidR="004D2800" w:rsidRDefault="004D2800" w:rsidP="004D2800">
      <w:pPr>
        <w:pStyle w:val="Heading1"/>
      </w:pPr>
      <w:r>
        <w:t>KEY SKILLS</w:t>
      </w:r>
    </w:p>
    <w:p w14:paraId="461DDBE6" w14:textId="56ABE564" w:rsidR="004D2800" w:rsidRDefault="004D2800" w:rsidP="004D2800">
      <w:pPr>
        <w:pStyle w:val="ListBullet"/>
      </w:pPr>
      <w:r>
        <w:t>Languages – C/C++, Python</w:t>
      </w:r>
      <w:r w:rsidR="00FC4712">
        <w:t>, Swift, SwiftUI, VB.NET</w:t>
      </w:r>
    </w:p>
    <w:p w14:paraId="0289E57E" w14:textId="77777777" w:rsidR="004D2800" w:rsidRDefault="004D2800" w:rsidP="004D2800">
      <w:pPr>
        <w:pStyle w:val="ListBullet"/>
      </w:pPr>
      <w:r>
        <w:t>Database – SQL, MySQL</w:t>
      </w:r>
    </w:p>
    <w:p w14:paraId="7F35CB91" w14:textId="77777777" w:rsidR="004D2800" w:rsidRDefault="004D2800" w:rsidP="004D2800">
      <w:pPr>
        <w:pStyle w:val="ListBullet"/>
      </w:pPr>
      <w:r>
        <w:t>Linguistic abilities – English, Hindi</w:t>
      </w:r>
    </w:p>
    <w:p w14:paraId="4DCF6DBE" w14:textId="77777777" w:rsidR="00F926F6" w:rsidRDefault="00C27BB2">
      <w:pPr>
        <w:pStyle w:val="Heading1"/>
      </w:pPr>
      <w:r>
        <w:t>PERSONAL INFORMATION</w:t>
      </w:r>
    </w:p>
    <w:p w14:paraId="29B1EA5E" w14:textId="77777777" w:rsidR="00F926F6" w:rsidRDefault="00C27BB2" w:rsidP="00C27BB2">
      <w:pPr>
        <w:pStyle w:val="ListBullet"/>
      </w:pPr>
      <w:r>
        <w:t>Father’s name – Madan Gopal Girdhar</w:t>
      </w:r>
    </w:p>
    <w:p w14:paraId="2978D18C" w14:textId="77777777" w:rsidR="004D2800" w:rsidRDefault="00C27BB2" w:rsidP="004D2800">
      <w:pPr>
        <w:pStyle w:val="ListBullet"/>
      </w:pPr>
      <w:r>
        <w:t>Mother’s name – Sweety Girdhar</w:t>
      </w:r>
      <w:r w:rsidR="004D2800" w:rsidRPr="004D2800">
        <w:t xml:space="preserve"> </w:t>
      </w:r>
    </w:p>
    <w:p w14:paraId="1B0BA095" w14:textId="77777777" w:rsidR="00C27BB2" w:rsidRDefault="004D2800" w:rsidP="004D2800">
      <w:pPr>
        <w:pStyle w:val="ListBullet"/>
      </w:pPr>
      <w:r>
        <w:t>Date of birth – September 1</w:t>
      </w:r>
      <w:r w:rsidRPr="00C27BB2">
        <w:rPr>
          <w:vertAlign w:val="superscript"/>
        </w:rPr>
        <w:t>st</w:t>
      </w:r>
      <w:r>
        <w:t>, 2001</w:t>
      </w:r>
    </w:p>
    <w:p w14:paraId="281C3ADD" w14:textId="77777777" w:rsidR="00C27BB2" w:rsidRDefault="00C27BB2" w:rsidP="00C27BB2">
      <w:pPr>
        <w:pStyle w:val="ListBullet"/>
      </w:pPr>
      <w:r>
        <w:t>Nationality – Indian</w:t>
      </w:r>
    </w:p>
    <w:p w14:paraId="5E82BAC2" w14:textId="6EC101AC" w:rsidR="00D4431A" w:rsidRDefault="00C27BB2" w:rsidP="00D4431A">
      <w:pPr>
        <w:pStyle w:val="ListBullet"/>
      </w:pPr>
      <w:r>
        <w:t>Marital Status – Unmarried</w:t>
      </w:r>
    </w:p>
    <w:p w14:paraId="584398FD" w14:textId="1C93A159" w:rsidR="00D4431A" w:rsidRDefault="00D4431A" w:rsidP="00D4431A">
      <w:pPr>
        <w:pStyle w:val="Heading1"/>
      </w:pPr>
      <w:r>
        <w:lastRenderedPageBreak/>
        <w:t>Achievements</w:t>
      </w:r>
    </w:p>
    <w:p w14:paraId="2E525F2D" w14:textId="4EBFEEFB" w:rsidR="00D5637D" w:rsidRDefault="00D4431A" w:rsidP="00D5637D">
      <w:pPr>
        <w:pStyle w:val="ListBullet"/>
        <w:ind w:left="217" w:hanging="217"/>
      </w:pPr>
      <w:r>
        <w:t xml:space="preserve">Participated and </w:t>
      </w:r>
      <w:r w:rsidR="00D21F78">
        <w:t>Ranked at 1</w:t>
      </w:r>
      <w:r w:rsidR="00D21F78" w:rsidRPr="00D21F78">
        <w:rPr>
          <w:vertAlign w:val="superscript"/>
        </w:rPr>
        <w:t>st</w:t>
      </w:r>
      <w:r w:rsidR="00D21F78">
        <w:t xml:space="preserve"> position in</w:t>
      </w:r>
      <w:r w:rsidR="00AB3DEC">
        <w:t xml:space="preserve"> an English </w:t>
      </w:r>
      <w:r w:rsidR="00D21F78">
        <w:t xml:space="preserve">play at </w:t>
      </w:r>
      <w:proofErr w:type="spellStart"/>
      <w:r w:rsidR="00D21F78" w:rsidRPr="00D21F78">
        <w:t>Pearey</w:t>
      </w:r>
      <w:proofErr w:type="spellEnd"/>
      <w:r w:rsidR="00D21F78" w:rsidRPr="00D21F78">
        <w:t xml:space="preserve"> Lal Bhawan</w:t>
      </w:r>
      <w:r w:rsidR="00D21F78">
        <w:t>,</w:t>
      </w:r>
      <w:r w:rsidR="002961E4">
        <w:t xml:space="preserve"> </w:t>
      </w:r>
      <w:r w:rsidR="00D21F78">
        <w:t>ITO,</w:t>
      </w:r>
      <w:r w:rsidR="002961E4">
        <w:t xml:space="preserve"> </w:t>
      </w:r>
      <w:r w:rsidR="00D21F78">
        <w:t>Delhi.</w:t>
      </w:r>
    </w:p>
    <w:p w14:paraId="65826279" w14:textId="77777777" w:rsidR="00C27BB2" w:rsidRDefault="00C27BB2" w:rsidP="00C27BB2">
      <w:pPr>
        <w:pStyle w:val="ListBullet"/>
        <w:numPr>
          <w:ilvl w:val="0"/>
          <w:numId w:val="0"/>
        </w:numPr>
      </w:pPr>
    </w:p>
    <w:sectPr w:rsidR="00C27BB2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EB3DA" w14:textId="77777777" w:rsidR="005E7C39" w:rsidRDefault="005E7C39">
      <w:r>
        <w:separator/>
      </w:r>
    </w:p>
  </w:endnote>
  <w:endnote w:type="continuationSeparator" w:id="0">
    <w:p w14:paraId="6BD239CE" w14:textId="77777777" w:rsidR="005E7C39" w:rsidRDefault="005E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C3A29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83835" w14:textId="77777777" w:rsidR="005E7C39" w:rsidRDefault="005E7C39">
      <w:r>
        <w:separator/>
      </w:r>
    </w:p>
  </w:footnote>
  <w:footnote w:type="continuationSeparator" w:id="0">
    <w:p w14:paraId="23AD64F1" w14:textId="77777777" w:rsidR="005E7C39" w:rsidRDefault="005E7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8404B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1026B48" wp14:editId="64DA795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BD6109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7FA84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C6D72FE" wp14:editId="7DE14E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81986C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C6D72FE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81986C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63CE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A776CF2E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35"/>
    <w:rsid w:val="001A0B72"/>
    <w:rsid w:val="001D3646"/>
    <w:rsid w:val="001D3791"/>
    <w:rsid w:val="00276A93"/>
    <w:rsid w:val="002961E4"/>
    <w:rsid w:val="002D24EE"/>
    <w:rsid w:val="00460356"/>
    <w:rsid w:val="00485CEA"/>
    <w:rsid w:val="004D2800"/>
    <w:rsid w:val="00573E2C"/>
    <w:rsid w:val="00580C9B"/>
    <w:rsid w:val="005E7C39"/>
    <w:rsid w:val="00651A35"/>
    <w:rsid w:val="006D34B4"/>
    <w:rsid w:val="00804C4C"/>
    <w:rsid w:val="00804C5D"/>
    <w:rsid w:val="00956780"/>
    <w:rsid w:val="009E152E"/>
    <w:rsid w:val="009E1C5D"/>
    <w:rsid w:val="00AB3DEC"/>
    <w:rsid w:val="00C27BB2"/>
    <w:rsid w:val="00D21F78"/>
    <w:rsid w:val="00D4431A"/>
    <w:rsid w:val="00D5637D"/>
    <w:rsid w:val="00F14508"/>
    <w:rsid w:val="00F926F6"/>
    <w:rsid w:val="00F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2FCA73"/>
  <w15:chartTrackingRefBased/>
  <w15:docId w15:val="{A6AB0E1E-8AB0-3149-99D7-AE4E1E02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39"/>
    <w:rsid w:val="0095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umar/Library/Containers/com.microsoft.Word/Data/Library/Application%20Support/Microsoft/Office/16.0/DTS/en-GB%7bE9B28107-2B6E-7B4D-8648-71EE5923A3D5%7d/%7b7882B981-BC66-4445-ABDE-D0FACCB06815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C129E5D0F40441A537BBB3FA4A5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202D2-6275-4648-ACD1-E28A7CD69F5E}"/>
      </w:docPartPr>
      <w:docPartBody>
        <w:p w:rsidR="00AF443F" w:rsidRDefault="005138CC">
          <w:pPr>
            <w:pStyle w:val="C0C129E5D0F40441A537BBB3FA4A56C7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2F905A8DAFF8714095D06D8C9D70A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64D86-CBA8-C546-9F9C-13DE58A094ED}"/>
      </w:docPartPr>
      <w:docPartBody>
        <w:p w:rsidR="00AF443F" w:rsidRDefault="005138CC">
          <w:pPr>
            <w:pStyle w:val="2F905A8DAFF8714095D06D8C9D70AEB3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C"/>
    <w:rsid w:val="002A7DF8"/>
    <w:rsid w:val="005138CC"/>
    <w:rsid w:val="0058475F"/>
    <w:rsid w:val="00AF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C129E5D0F40441A537BBB3FA4A56C7">
    <w:name w:val="C0C129E5D0F40441A537BBB3FA4A56C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2F905A8DAFF8714095D06D8C9D70AEB3">
    <w:name w:val="2F905A8DAFF8714095D06D8C9D70A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%7b7882B981-BC66-4445-ABDE-D0FACCB06815%7dtf10002074.dotx</Template>
  <TotalTime>46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Khumar Girdhar</dc:creator>
  <cp:keywords/>
  <dc:description/>
  <cp:lastModifiedBy>Khumar Girdhar</cp:lastModifiedBy>
  <cp:revision>18</cp:revision>
  <dcterms:created xsi:type="dcterms:W3CDTF">2020-10-24T09:05:00Z</dcterms:created>
  <dcterms:modified xsi:type="dcterms:W3CDTF">2021-02-23T17:40:00Z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